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77CC" w14:textId="77777777" w:rsidR="00D56F64" w:rsidRDefault="00D56F64">
      <w:pPr>
        <w:pStyle w:val="Yltunniste"/>
      </w:pPr>
    </w:p>
    <w:p w14:paraId="49D9CF56" w14:textId="77777777" w:rsidR="00D56F64" w:rsidRDefault="00D56F64">
      <w:pPr>
        <w:pStyle w:val="Leipteksti"/>
      </w:pPr>
    </w:p>
    <w:p w14:paraId="43F3E464" w14:textId="77777777" w:rsidR="00D56F64" w:rsidRDefault="00D56F64">
      <w:pPr>
        <w:pStyle w:val="Leipteksti"/>
      </w:pPr>
    </w:p>
    <w:p w14:paraId="7E8DBB79" w14:textId="77777777" w:rsidR="00D56F64" w:rsidRDefault="00D56F64">
      <w:pPr>
        <w:pStyle w:val="Leipteksti"/>
      </w:pPr>
    </w:p>
    <w:p w14:paraId="1E5E076C" w14:textId="77777777" w:rsidR="00D56F64" w:rsidRDefault="00D56F64">
      <w:pPr>
        <w:pStyle w:val="Leipteksti"/>
      </w:pPr>
    </w:p>
    <w:p w14:paraId="184F7475" w14:textId="77777777" w:rsidR="00D56F64" w:rsidRDefault="00D56F64">
      <w:pPr>
        <w:pStyle w:val="Leipteksti"/>
      </w:pPr>
    </w:p>
    <w:p w14:paraId="3B336526" w14:textId="77777777" w:rsidR="00D56F64" w:rsidRDefault="00D56F64">
      <w:pPr>
        <w:pStyle w:val="Leipteksti"/>
      </w:pPr>
    </w:p>
    <w:p w14:paraId="3DBC48EF" w14:textId="77777777" w:rsidR="00D56F64" w:rsidRDefault="00D56F64">
      <w:pPr>
        <w:pStyle w:val="Leipteksti"/>
      </w:pPr>
    </w:p>
    <w:p w14:paraId="7B46C267" w14:textId="77777777" w:rsidR="00D56F64" w:rsidRDefault="00D56F64">
      <w:pPr>
        <w:pStyle w:val="Leipteksti"/>
      </w:pPr>
    </w:p>
    <w:p w14:paraId="649CD17E" w14:textId="77777777" w:rsidR="00D56F64" w:rsidRDefault="00D56F64">
      <w:pPr>
        <w:pStyle w:val="Leipteksti"/>
      </w:pPr>
    </w:p>
    <w:p w14:paraId="6F1DB426" w14:textId="77777777" w:rsidR="00D56F64" w:rsidRDefault="00D56F64">
      <w:pPr>
        <w:pStyle w:val="Leipteksti"/>
      </w:pPr>
    </w:p>
    <w:p w14:paraId="61950CCA" w14:textId="77777777" w:rsidR="00D56F64" w:rsidRDefault="00D56F64">
      <w:pPr>
        <w:pStyle w:val="Leipteksti"/>
      </w:pPr>
    </w:p>
    <w:p w14:paraId="2E188C4F" w14:textId="77777777" w:rsidR="00D56F64" w:rsidRDefault="00D56F64">
      <w:pPr>
        <w:pStyle w:val="Leipteksti"/>
      </w:pPr>
    </w:p>
    <w:p w14:paraId="7ECB6DE4" w14:textId="77777777" w:rsidR="00D56F64" w:rsidRDefault="00D56F64">
      <w:pPr>
        <w:pStyle w:val="Leipteksti"/>
      </w:pPr>
    </w:p>
    <w:p w14:paraId="5D43B0B3" w14:textId="77777777" w:rsidR="00D56F64" w:rsidRDefault="00D56F64">
      <w:pPr>
        <w:pStyle w:val="Leipteksti"/>
      </w:pPr>
    </w:p>
    <w:p w14:paraId="08DE9A06" w14:textId="77777777" w:rsidR="00D56F64" w:rsidRDefault="00D56F64">
      <w:pPr>
        <w:pStyle w:val="Kansiots1"/>
        <w:numPr>
          <w:ilvl w:val="0"/>
          <w:numId w:val="0"/>
        </w:numPr>
      </w:pPr>
    </w:p>
    <w:p w14:paraId="5EC7873C" w14:textId="77777777"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14:paraId="279BE556" w14:textId="32C4B122" w:rsidR="00D56F64" w:rsidRDefault="00D025BE">
      <w:pPr>
        <w:pStyle w:val="Kansiotsikko"/>
        <w:numPr>
          <w:ilvl w:val="0"/>
          <w:numId w:val="0"/>
        </w:numPr>
      </w:pPr>
      <w:r>
        <w:t>Varausjärjestelmä</w:t>
      </w:r>
      <w:r w:rsidR="004E7EF9">
        <w:t xml:space="preserve"> </w:t>
      </w:r>
      <w:proofErr w:type="spellStart"/>
      <w:r w:rsidR="004E7EF9">
        <w:t>Village</w:t>
      </w:r>
      <w:proofErr w:type="spellEnd"/>
      <w:r w:rsidR="004E7EF9">
        <w:t xml:space="preserve"> </w:t>
      </w:r>
      <w:proofErr w:type="spellStart"/>
      <w:r w:rsidR="004E7EF9">
        <w:t>Newbies</w:t>
      </w:r>
      <w:proofErr w:type="spellEnd"/>
      <w:r w:rsidR="004E7EF9">
        <w:t xml:space="preserve"> Oy</w:t>
      </w:r>
    </w:p>
    <w:p w14:paraId="22B9D43C" w14:textId="77777777"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14:paraId="4E0FB9EB" w14:textId="77777777" w:rsidR="00D56F64" w:rsidRDefault="00D56F64">
      <w:pPr>
        <w:pStyle w:val="Kansiots2"/>
        <w:numPr>
          <w:ilvl w:val="0"/>
          <w:numId w:val="0"/>
        </w:numPr>
      </w:pPr>
    </w:p>
    <w:p w14:paraId="4C5C4815" w14:textId="77777777" w:rsidR="00D56F64" w:rsidRDefault="00D56F64">
      <w:pPr>
        <w:pStyle w:val="Leipteksti"/>
        <w:rPr>
          <w:lang w:val="fi-FI"/>
        </w:rPr>
      </w:pPr>
    </w:p>
    <w:p w14:paraId="0B46340F" w14:textId="77777777" w:rsidR="00D56F64" w:rsidRDefault="00D56F64">
      <w:pPr>
        <w:pStyle w:val="Leipteksti"/>
        <w:rPr>
          <w:lang w:val="fi-FI"/>
        </w:rPr>
      </w:pPr>
    </w:p>
    <w:p w14:paraId="1F47E28B" w14:textId="77777777" w:rsidR="00D56F64" w:rsidRDefault="00D56F64">
      <w:pPr>
        <w:pStyle w:val="Leipteksti"/>
        <w:rPr>
          <w:lang w:val="fi-FI"/>
        </w:rPr>
      </w:pPr>
    </w:p>
    <w:p w14:paraId="23CA9FBA" w14:textId="77777777" w:rsidR="00D56F64" w:rsidRDefault="00D56F64">
      <w:pPr>
        <w:pStyle w:val="Leipteksti"/>
        <w:rPr>
          <w:lang w:val="fi-FI"/>
        </w:rPr>
      </w:pPr>
    </w:p>
    <w:p w14:paraId="2F5E6303" w14:textId="77777777" w:rsidR="00D56F64" w:rsidRDefault="00D56F64">
      <w:pPr>
        <w:pStyle w:val="Leipteksti"/>
        <w:rPr>
          <w:lang w:val="fi-FI"/>
        </w:rPr>
      </w:pPr>
    </w:p>
    <w:p w14:paraId="530925A8" w14:textId="77777777" w:rsidR="00D56F64" w:rsidRDefault="00D56F64">
      <w:pPr>
        <w:pStyle w:val="Leipteksti"/>
        <w:rPr>
          <w:lang w:val="fi-FI"/>
        </w:rPr>
      </w:pPr>
    </w:p>
    <w:p w14:paraId="20F68762" w14:textId="77777777" w:rsidR="00D56F64" w:rsidRDefault="00D56F64">
      <w:pPr>
        <w:pStyle w:val="Leipteksti"/>
        <w:rPr>
          <w:lang w:val="fi-FI"/>
        </w:rPr>
      </w:pPr>
    </w:p>
    <w:p w14:paraId="2CB47CEA" w14:textId="77777777" w:rsidR="00D56F64" w:rsidRDefault="00D56F64">
      <w:pPr>
        <w:pStyle w:val="Leipteksti"/>
        <w:rPr>
          <w:lang w:val="fi-FI"/>
        </w:rPr>
      </w:pPr>
    </w:p>
    <w:p w14:paraId="2328ED55" w14:textId="77777777" w:rsidR="00D56F64" w:rsidRDefault="00D56F64">
      <w:pPr>
        <w:pStyle w:val="Leipteksti"/>
        <w:rPr>
          <w:lang w:val="fi-FI"/>
        </w:rPr>
      </w:pPr>
    </w:p>
    <w:p w14:paraId="7425A4ED" w14:textId="77777777" w:rsidR="00D56F64" w:rsidRDefault="00D56F64">
      <w:pPr>
        <w:pStyle w:val="Leipteksti"/>
        <w:rPr>
          <w:lang w:val="fi-FI"/>
        </w:rPr>
      </w:pPr>
    </w:p>
    <w:p w14:paraId="63350A23" w14:textId="77777777" w:rsidR="00D56F64" w:rsidRDefault="00D56F64">
      <w:pPr>
        <w:pStyle w:val="Leipteksti"/>
        <w:rPr>
          <w:lang w:val="fi-FI"/>
        </w:rPr>
      </w:pPr>
    </w:p>
    <w:p w14:paraId="04D2CC3E" w14:textId="77777777" w:rsidR="00D56F64" w:rsidRDefault="00D56F64">
      <w:pPr>
        <w:pStyle w:val="Leipteksti"/>
        <w:rPr>
          <w:lang w:val="fi-FI"/>
        </w:rPr>
      </w:pPr>
    </w:p>
    <w:p w14:paraId="25F20CBD" w14:textId="77777777"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51DF7A90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056DC03B" w14:textId="77777777"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14:paraId="46FBC004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7449B5" w14:textId="37D62B48"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3CA06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E1C49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FE2ECB" w14:textId="77777777"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14:paraId="7E3EB6E7" w14:textId="74C35E1B" w:rsidR="00D025BE" w:rsidRDefault="00D025BE">
            <w:pPr>
              <w:pStyle w:val="Leipteksti"/>
              <w:ind w:left="0"/>
              <w:jc w:val="left"/>
              <w:rPr>
                <w:lang w:val="fi-FI"/>
              </w:rPr>
            </w:pPr>
          </w:p>
        </w:tc>
      </w:tr>
      <w:tr w:rsidR="00D56F64" w14:paraId="6A085035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023C49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7CF866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F63D4A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3E16C6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326C15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BF9E236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C680D1B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ECB965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353065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3CD708F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0D43E55" w14:textId="2E4738CE" w:rsidR="00D56F64" w:rsidRDefault="00D025BE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9683C43" w14:textId="04A63685" w:rsidR="00D56F64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6.4.2023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D6CE75A" w14:textId="77777777" w:rsidR="00D56F64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Paavo Vartiainen</w:t>
            </w:r>
          </w:p>
          <w:p w14:paraId="0CFD1436" w14:textId="77777777" w:rsidR="00D025BE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Roope Forstén</w:t>
            </w:r>
          </w:p>
          <w:p w14:paraId="73367426" w14:textId="77777777" w:rsidR="00D025BE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Kalle Miettinen</w:t>
            </w:r>
          </w:p>
          <w:p w14:paraId="3EDCBA12" w14:textId="45A28475" w:rsidR="00D025BE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Lauri Timonen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4DB1550" w14:textId="3B71DFF6" w:rsidR="00D56F64" w:rsidRDefault="00D025B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</w:tc>
      </w:tr>
      <w:tr w:rsidR="00D56F64" w14:paraId="457DFD0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B63F744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511B2F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30B573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51EB12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539AAFC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60DEAC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84B19E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42D1C8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1ABC1E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0962B884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0613BA5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3A085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65E3AC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800FFD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C41B164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B4D4D49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F9ABF3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EA75934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5161C1E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00F58FC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F3F4B54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A39B50D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2E37DE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C61DA0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1167449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79A1C1C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E35555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F1695A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07845B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05781D6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77FE52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764558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F32B9D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80F7E9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10964CC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C0CDB3F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443F02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D5FFFB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6E23EF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5DC85180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10CD106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BBC5C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59DFFE3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96E7697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259BB2C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8EB82C0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03E521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679F39C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F839298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41B0EFF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12642F3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E34922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1796390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8ED465A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14:paraId="6AC4F0F0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BF3C282" w14:textId="77777777"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179C9E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84339C6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60C23C5" w14:textId="77777777"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sdt>
      <w:sdtPr>
        <w:id w:val="12806084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AF2D242" w14:textId="1B49E4FB" w:rsidR="004E7EF9" w:rsidRDefault="004E7EF9">
          <w:pPr>
            <w:pStyle w:val="Sisllysluettelonotsikko"/>
          </w:pPr>
          <w:r>
            <w:t>Sisällysluettelo</w:t>
          </w:r>
        </w:p>
        <w:p w14:paraId="4DB5F2D8" w14:textId="5C96357B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99480" w:history="1">
            <w:r w:rsidRPr="005A0AB9">
              <w:rPr>
                <w:rStyle w:val="Hyperlinkk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JÄRJESTELMÄN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18F1" w14:textId="7C4217F6" w:rsidR="004E7EF9" w:rsidRDefault="004E7EF9">
          <w:pPr>
            <w:pStyle w:val="Sisluet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1699481" w:history="1">
            <w:r w:rsidRPr="005A0AB9">
              <w:rPr>
                <w:rStyle w:val="Hyperlinkk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Toimintaympäristön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B28A" w14:textId="52530AD5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2" w:history="1">
            <w:r w:rsidRPr="005A0AB9">
              <w:rPr>
                <w:rStyle w:val="Hyperlinkk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1B91" w14:textId="29DA0970" w:rsidR="004E7EF9" w:rsidRDefault="004E7EF9">
          <w:pPr>
            <w:pStyle w:val="Sisluet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1699483" w:history="1">
            <w:r w:rsidRPr="005A0AB9">
              <w:rPr>
                <w:rStyle w:val="Hyperlinkk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75CD" w14:textId="17B963CB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4" w:history="1">
            <w:r w:rsidRPr="005A0AB9">
              <w:rPr>
                <w:rStyle w:val="Hyperlinkk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F111" w14:textId="2A89AE32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5" w:history="1">
            <w:r w:rsidRPr="005A0AB9">
              <w:rPr>
                <w:rStyle w:val="Hyperlinkk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YMPÄRISTÖ JA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10D6" w14:textId="1638E381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6" w:history="1">
            <w:r w:rsidRPr="005A0AB9">
              <w:rPr>
                <w:rStyle w:val="Hyperlinkk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BEA8" w14:textId="64D2A3C9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7" w:history="1">
            <w:r w:rsidRPr="005A0AB9">
              <w:rPr>
                <w:rStyle w:val="Hyperlinkk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EF80" w14:textId="268462C6" w:rsidR="004E7EF9" w:rsidRDefault="004E7EF9">
          <w:pPr>
            <w:pStyle w:val="Sisluet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1699488" w:history="1">
            <w:r w:rsidRPr="005A0AB9">
              <w:rPr>
                <w:rStyle w:val="Hyperlinkk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A0AB9">
              <w:rPr>
                <w:rStyle w:val="Hyperlinkki"/>
                <w:noProof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0C51" w14:textId="3FCE1880" w:rsidR="004E7EF9" w:rsidRDefault="004E7EF9">
          <w:r>
            <w:rPr>
              <w:b/>
              <w:bCs/>
            </w:rPr>
            <w:fldChar w:fldCharType="end"/>
          </w:r>
        </w:p>
      </w:sdtContent>
    </w:sdt>
    <w:p w14:paraId="205C261E" w14:textId="77777777" w:rsidR="00D56F64" w:rsidRDefault="00D56F64">
      <w:pPr>
        <w:pStyle w:val="Leipteksti"/>
        <w:rPr>
          <w:lang w:val="fi-FI"/>
        </w:rPr>
      </w:pPr>
    </w:p>
    <w:p w14:paraId="711C4150" w14:textId="77777777" w:rsidR="00D56F64" w:rsidRDefault="00D56F64">
      <w:pPr>
        <w:pStyle w:val="Leipteksti"/>
        <w:rPr>
          <w:lang w:val="fi-FI"/>
        </w:rPr>
      </w:pPr>
    </w:p>
    <w:p w14:paraId="64028309" w14:textId="77777777" w:rsidR="00D56F64" w:rsidRDefault="00D56F64">
      <w:pPr>
        <w:pStyle w:val="Leipteksti"/>
        <w:rPr>
          <w:lang w:val="fi-FI"/>
        </w:rPr>
      </w:pPr>
    </w:p>
    <w:p w14:paraId="3A36E10A" w14:textId="77777777" w:rsidR="00D56F64" w:rsidRDefault="00D56F64">
      <w:pPr>
        <w:pStyle w:val="Otsikko1"/>
      </w:pPr>
      <w:r>
        <w:lastRenderedPageBreak/>
        <w:tab/>
      </w:r>
      <w:bookmarkStart w:id="0" w:name="_Toc508099590"/>
      <w:bookmarkStart w:id="1" w:name="_Toc131699480"/>
      <w:r w:rsidR="00EE452F">
        <w:t>JÄRJESTELMÄN KUVAUS</w:t>
      </w:r>
      <w:bookmarkEnd w:id="0"/>
      <w:bookmarkEnd w:id="1"/>
    </w:p>
    <w:p w14:paraId="66641F9C" w14:textId="77777777" w:rsidR="00D56F64" w:rsidRDefault="00D56F64">
      <w:pPr>
        <w:pStyle w:val="Leipteksti"/>
        <w:rPr>
          <w:lang w:val="fi-FI"/>
        </w:rPr>
      </w:pPr>
    </w:p>
    <w:p w14:paraId="3102B1AD" w14:textId="680C0FF3" w:rsidR="00D025BE" w:rsidRDefault="00D025BE" w:rsidP="00D025BE">
      <w:pPr>
        <w:pStyle w:val="Leipteksti"/>
        <w:spacing w:line="283" w:lineRule="auto"/>
        <w:ind w:left="100" w:right="276"/>
        <w:jc w:val="left"/>
        <w:rPr>
          <w:sz w:val="22"/>
          <w:szCs w:val="22"/>
          <w:lang w:val="fi-FI"/>
        </w:rPr>
      </w:pPr>
      <w:r>
        <w:rPr>
          <w:lang w:val="fi-FI"/>
        </w:rPr>
        <w:tab/>
      </w:r>
      <w:r>
        <w:rPr>
          <w:lang w:val="fi-FI"/>
        </w:rPr>
        <w:t xml:space="preserve">Tässä vaiheessa meille riittää järjestelmä, joka toimii pelkästään </w:t>
      </w:r>
      <w:r>
        <w:rPr>
          <w:lang w:val="fi-FI"/>
        </w:rPr>
        <w:tab/>
      </w:r>
      <w:r>
        <w:rPr>
          <w:lang w:val="fi-FI"/>
        </w:rPr>
        <w:t xml:space="preserve">työntekijämme tietokoneella. Tiedot täytyy tallettaa tietokantaan. </w:t>
      </w:r>
      <w:r>
        <w:rPr>
          <w:lang w:val="fi-FI"/>
        </w:rPr>
        <w:tab/>
      </w:r>
      <w:r>
        <w:rPr>
          <w:lang w:val="fi-FI"/>
        </w:rPr>
        <w:t xml:space="preserve">Sovelluksen ei tarvitse välttämättä tukea monen käyttäjän </w:t>
      </w:r>
      <w:r>
        <w:rPr>
          <w:lang w:val="fi-FI"/>
        </w:rPr>
        <w:tab/>
      </w:r>
      <w:r>
        <w:rPr>
          <w:lang w:val="fi-FI"/>
        </w:rPr>
        <w:t xml:space="preserve">yhtäaikaista käyttöä. Järjestelmän ei tarvitse myöskään välttämättä </w:t>
      </w:r>
      <w:r>
        <w:rPr>
          <w:lang w:val="fi-FI"/>
        </w:rPr>
        <w:tab/>
      </w:r>
      <w:r>
        <w:rPr>
          <w:lang w:val="fi-FI"/>
        </w:rPr>
        <w:t xml:space="preserve">tukea asiakkaiden itse tekemää mökkien hakua tai varausten </w:t>
      </w:r>
      <w:r>
        <w:rPr>
          <w:lang w:val="fi-FI"/>
        </w:rPr>
        <w:tab/>
      </w:r>
      <w:r>
        <w:rPr>
          <w:lang w:val="fi-FI"/>
        </w:rPr>
        <w:t xml:space="preserve">tekemistä eikä mökkien omistajien itse suorittamaa mökkiensä </w:t>
      </w:r>
      <w:r>
        <w:rPr>
          <w:lang w:val="fi-FI"/>
        </w:rPr>
        <w:tab/>
      </w:r>
      <w:r>
        <w:rPr>
          <w:lang w:val="fi-FI"/>
        </w:rPr>
        <w:t xml:space="preserve">hallinnointia. Näemme näitten tarpeiden kyllä tulevan kohta </w:t>
      </w:r>
      <w:r>
        <w:rPr>
          <w:lang w:val="fi-FI"/>
        </w:rPr>
        <w:tab/>
      </w:r>
      <w:r>
        <w:rPr>
          <w:lang w:val="fi-FI"/>
        </w:rPr>
        <w:t xml:space="preserve">ajankohtaisiksi, joten voitte tarjota myös ratkaisun, jossa monikäyttö </w:t>
      </w:r>
      <w:r>
        <w:rPr>
          <w:lang w:val="fi-FI"/>
        </w:rPr>
        <w:tab/>
      </w:r>
      <w:r>
        <w:rPr>
          <w:lang w:val="fi-FI"/>
        </w:rPr>
        <w:t xml:space="preserve">on tuettu. Kuvatkaa järjestelmän </w:t>
      </w:r>
      <w:proofErr w:type="gramStart"/>
      <w:r>
        <w:rPr>
          <w:lang w:val="fi-FI"/>
        </w:rPr>
        <w:t>määrittelydokumenteissa</w:t>
      </w:r>
      <w:proofErr w:type="gramEnd"/>
      <w:r>
        <w:rPr>
          <w:lang w:val="fi-FI"/>
        </w:rPr>
        <w:t xml:space="preserve"> miten se </w:t>
      </w:r>
      <w:r>
        <w:rPr>
          <w:lang w:val="fi-FI"/>
        </w:rPr>
        <w:tab/>
      </w:r>
      <w:r>
        <w:rPr>
          <w:lang w:val="fi-FI"/>
        </w:rPr>
        <w:t>toimii.</w:t>
      </w:r>
    </w:p>
    <w:p w14:paraId="4DD6FD8A" w14:textId="77777777" w:rsidR="002C27E3" w:rsidRDefault="002C27E3">
      <w:pPr>
        <w:pStyle w:val="Leipteksti"/>
        <w:rPr>
          <w:lang w:val="fi-FI"/>
        </w:rPr>
      </w:pPr>
    </w:p>
    <w:p w14:paraId="4BC96CB3" w14:textId="77777777" w:rsidR="002C27E3" w:rsidRDefault="002C27E3" w:rsidP="002C27E3">
      <w:pPr>
        <w:pStyle w:val="Otsikko2"/>
      </w:pPr>
      <w:bookmarkStart w:id="2" w:name="_Toc191433371"/>
      <w:bookmarkStart w:id="3" w:name="_Toc508099591"/>
      <w:bookmarkStart w:id="4" w:name="_Toc191433373"/>
      <w:bookmarkStart w:id="5" w:name="_Toc191433374"/>
      <w:bookmarkStart w:id="6" w:name="_Toc131699481"/>
      <w:r>
        <w:t>Toimintaympäristö</w:t>
      </w:r>
      <w:bookmarkEnd w:id="2"/>
      <w:r>
        <w:t>n kuvaus</w:t>
      </w:r>
      <w:bookmarkEnd w:id="3"/>
      <w:bookmarkEnd w:id="6"/>
    </w:p>
    <w:p w14:paraId="3E9C1CE8" w14:textId="3ADAC51B" w:rsidR="002B4ED7" w:rsidRPr="00D025BE" w:rsidRDefault="00D025BE" w:rsidP="0044417C">
      <w:pPr>
        <w:pStyle w:val="Leipteksti"/>
        <w:rPr>
          <w:color w:val="auto"/>
          <w:lang w:val="fi-FI"/>
        </w:rPr>
      </w:pPr>
      <w:r w:rsidRPr="00D025BE">
        <w:rPr>
          <w:color w:val="auto"/>
          <w:lang w:val="fi-FI"/>
        </w:rPr>
        <w:t>Järjestelmä toimii pelkästään työntekijän tietokoneella.</w:t>
      </w:r>
    </w:p>
    <w:bookmarkEnd w:id="4"/>
    <w:bookmarkEnd w:id="5"/>
    <w:p w14:paraId="5A9EF13D" w14:textId="77777777" w:rsidR="00D56F64" w:rsidRDefault="00D56F64">
      <w:pPr>
        <w:pStyle w:val="Leipteksti"/>
        <w:rPr>
          <w:lang w:val="fi-FI"/>
        </w:rPr>
      </w:pPr>
    </w:p>
    <w:p w14:paraId="7F43CA08" w14:textId="77777777" w:rsidR="00D56F64" w:rsidRDefault="00D56F64">
      <w:pPr>
        <w:pStyle w:val="Leipteksti"/>
        <w:rPr>
          <w:lang w:val="fi-FI"/>
        </w:rPr>
      </w:pPr>
    </w:p>
    <w:p w14:paraId="66AAA1C5" w14:textId="77777777" w:rsidR="00D56F64" w:rsidRDefault="00D56F64">
      <w:pPr>
        <w:pStyle w:val="Otsikko1"/>
      </w:pPr>
      <w:r>
        <w:lastRenderedPageBreak/>
        <w:tab/>
      </w:r>
      <w:bookmarkStart w:id="7" w:name="_Toc508099595"/>
      <w:bookmarkStart w:id="8" w:name="_Toc131699482"/>
      <w:r>
        <w:t>TAVOITTEET JA VAATIMUKSET</w:t>
      </w:r>
      <w:bookmarkEnd w:id="7"/>
      <w:bookmarkEnd w:id="8"/>
    </w:p>
    <w:p w14:paraId="70D68D24" w14:textId="00F1F039" w:rsidR="009B7B17" w:rsidRDefault="009B7B17" w:rsidP="009B7B17">
      <w:pPr>
        <w:pStyle w:val="Leipteksti"/>
        <w:ind w:left="1440"/>
        <w:rPr>
          <w:lang w:val="fi-FI"/>
        </w:rPr>
      </w:pPr>
    </w:p>
    <w:p w14:paraId="5C9978AC" w14:textId="77777777" w:rsidR="00F974A6" w:rsidRDefault="00F974A6" w:rsidP="009B7B17">
      <w:pPr>
        <w:pStyle w:val="Leipteksti"/>
        <w:ind w:left="1440"/>
        <w:rPr>
          <w:lang w:val="fi-FI"/>
        </w:rPr>
      </w:pPr>
    </w:p>
    <w:p w14:paraId="71F19A02" w14:textId="3EE7ADDB" w:rsidR="000869AC" w:rsidRDefault="00E96235" w:rsidP="009B7B17">
      <w:pPr>
        <w:pStyle w:val="Leipteksti"/>
        <w:numPr>
          <w:ilvl w:val="0"/>
          <w:numId w:val="7"/>
        </w:numPr>
      </w:pPr>
      <w:proofErr w:type="spellStart"/>
      <w:r>
        <w:t>Ominaisuudet</w:t>
      </w:r>
      <w:proofErr w:type="spellEnd"/>
      <w:r>
        <w:t>:</w:t>
      </w:r>
    </w:p>
    <w:p w14:paraId="11566AC5" w14:textId="77777777" w:rsidR="00E96235" w:rsidRPr="009B7B17" w:rsidRDefault="00E96235" w:rsidP="00E96235">
      <w:pPr>
        <w:pStyle w:val="Leipteksti"/>
        <w:ind w:left="720"/>
      </w:pPr>
    </w:p>
    <w:p w14:paraId="3B688481" w14:textId="2F4DEDB7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ind w:right="2422"/>
        <w:rPr>
          <w:rFonts w:ascii="Arial" w:eastAsia="Arial" w:hAnsi="Arial" w:cs="Arial"/>
          <w:lang w:val="fi-FI"/>
        </w:rPr>
      </w:pPr>
      <w:r>
        <w:rPr>
          <w:rFonts w:ascii="Arial"/>
          <w:lang w:val="fi-FI"/>
        </w:rPr>
        <w:tab/>
      </w:r>
      <w:r w:rsidR="00F974A6">
        <w:rPr>
          <w:rFonts w:ascii="Arial"/>
          <w:lang w:val="fi-FI"/>
        </w:rPr>
        <w:t>alueiden</w:t>
      </w:r>
      <w:r w:rsidR="00F974A6">
        <w:rPr>
          <w:rFonts w:ascii="Arial"/>
          <w:spacing w:val="1"/>
          <w:lang w:val="fi-FI"/>
        </w:rPr>
        <w:t xml:space="preserve"> </w:t>
      </w:r>
      <w:r w:rsidR="00F974A6">
        <w:rPr>
          <w:rFonts w:ascii="Arial"/>
          <w:lang w:val="fi-FI"/>
        </w:rPr>
        <w:t>hallinta</w:t>
      </w:r>
    </w:p>
    <w:p w14:paraId="33B02F97" w14:textId="5B1E2A69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  <w:lang w:val="fi-FI"/>
        </w:rPr>
      </w:pPr>
      <w:r>
        <w:rPr>
          <w:rFonts w:ascii="Arial"/>
          <w:lang w:val="fi-FI"/>
        </w:rPr>
        <w:tab/>
      </w:r>
      <w:r w:rsidR="00F974A6">
        <w:rPr>
          <w:rFonts w:ascii="Arial"/>
          <w:lang w:val="fi-FI"/>
        </w:rPr>
        <w:t>palveluiden</w:t>
      </w:r>
      <w:r w:rsidR="00F974A6">
        <w:rPr>
          <w:rFonts w:ascii="Arial"/>
          <w:spacing w:val="1"/>
          <w:lang w:val="fi-FI"/>
        </w:rPr>
        <w:t xml:space="preserve"> </w:t>
      </w:r>
      <w:r w:rsidR="00F974A6">
        <w:rPr>
          <w:rFonts w:ascii="Arial"/>
          <w:lang w:val="fi-FI"/>
        </w:rPr>
        <w:t>hallinta</w:t>
      </w:r>
    </w:p>
    <w:p w14:paraId="091E8ED2" w14:textId="37D0AA33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</w:rPr>
      </w:pPr>
      <w:r>
        <w:rPr>
          <w:rFonts w:ascii="Arial"/>
        </w:rPr>
        <w:tab/>
      </w:r>
      <w:proofErr w:type="spellStart"/>
      <w:r w:rsidR="00F974A6">
        <w:rPr>
          <w:rFonts w:ascii="Arial"/>
        </w:rPr>
        <w:t>m</w:t>
      </w:r>
      <w:r w:rsidR="00F974A6">
        <w:rPr>
          <w:rFonts w:ascii="Arial"/>
        </w:rPr>
        <w:t>ö</w:t>
      </w:r>
      <w:r w:rsidR="00F974A6">
        <w:rPr>
          <w:rFonts w:ascii="Arial"/>
        </w:rPr>
        <w:t>kkivarausten</w:t>
      </w:r>
      <w:proofErr w:type="spellEnd"/>
      <w:r w:rsidR="00F974A6">
        <w:rPr>
          <w:rFonts w:ascii="Arial"/>
          <w:spacing w:val="1"/>
        </w:rPr>
        <w:t xml:space="preserve"> </w:t>
      </w:r>
      <w:proofErr w:type="spellStart"/>
      <w:r w:rsidR="00F974A6">
        <w:rPr>
          <w:rFonts w:ascii="Arial"/>
        </w:rPr>
        <w:t>hallinta</w:t>
      </w:r>
      <w:proofErr w:type="spellEnd"/>
    </w:p>
    <w:p w14:paraId="7459D565" w14:textId="593CD469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</w:rPr>
      </w:pPr>
      <w:r>
        <w:rPr>
          <w:rFonts w:ascii="Arial" w:hAnsi="Arial"/>
        </w:rPr>
        <w:tab/>
      </w:r>
      <w:proofErr w:type="spellStart"/>
      <w:r w:rsidR="00F974A6">
        <w:rPr>
          <w:rFonts w:ascii="Arial" w:hAnsi="Arial"/>
        </w:rPr>
        <w:t>asiakashallintajärjestelmä</w:t>
      </w:r>
      <w:proofErr w:type="spellEnd"/>
    </w:p>
    <w:p w14:paraId="355C6BFE" w14:textId="7B525776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</w:rPr>
      </w:pPr>
      <w:r>
        <w:rPr>
          <w:rFonts w:ascii="Arial"/>
        </w:rPr>
        <w:tab/>
      </w:r>
      <w:proofErr w:type="spellStart"/>
      <w:r w:rsidR="00F974A6">
        <w:rPr>
          <w:rFonts w:ascii="Arial"/>
        </w:rPr>
        <w:t>laskujen</w:t>
      </w:r>
      <w:proofErr w:type="spellEnd"/>
      <w:r w:rsidR="00F974A6">
        <w:rPr>
          <w:rFonts w:ascii="Arial"/>
        </w:rPr>
        <w:t xml:space="preserve"> </w:t>
      </w:r>
      <w:proofErr w:type="spellStart"/>
      <w:r w:rsidR="00F974A6">
        <w:rPr>
          <w:rFonts w:ascii="Arial"/>
        </w:rPr>
        <w:t>hallinta</w:t>
      </w:r>
      <w:proofErr w:type="spellEnd"/>
      <w:r w:rsidR="00F974A6">
        <w:rPr>
          <w:rFonts w:ascii="Arial"/>
        </w:rPr>
        <w:t xml:space="preserve"> ja</w:t>
      </w:r>
      <w:r w:rsidR="00F974A6">
        <w:rPr>
          <w:rFonts w:ascii="Arial"/>
          <w:spacing w:val="4"/>
        </w:rPr>
        <w:t xml:space="preserve"> </w:t>
      </w:r>
      <w:proofErr w:type="spellStart"/>
      <w:r w:rsidR="00F974A6">
        <w:rPr>
          <w:rFonts w:ascii="Arial"/>
        </w:rPr>
        <w:t>seuranta</w:t>
      </w:r>
      <w:proofErr w:type="spellEnd"/>
    </w:p>
    <w:p w14:paraId="35A7C31F" w14:textId="1D127897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  <w:lang w:val="fi-FI"/>
        </w:rPr>
      </w:pPr>
      <w:r>
        <w:rPr>
          <w:rFonts w:ascii="Arial" w:hAnsi="Arial"/>
          <w:lang w:val="fi-FI"/>
        </w:rPr>
        <w:tab/>
      </w:r>
      <w:r w:rsidR="00F974A6">
        <w:rPr>
          <w:rFonts w:ascii="Arial" w:hAnsi="Arial"/>
          <w:lang w:val="fi-FI"/>
        </w:rPr>
        <w:t>majoittumisten raportointi aikajaksolla</w:t>
      </w:r>
      <w:r>
        <w:rPr>
          <w:rFonts w:ascii="Arial" w:hAnsi="Arial"/>
          <w:lang w:val="fi-FI"/>
        </w:rPr>
        <w:t xml:space="preserve"> </w:t>
      </w:r>
      <w:r w:rsidR="00F974A6">
        <w:rPr>
          <w:rFonts w:ascii="Arial" w:hAnsi="Arial"/>
          <w:lang w:val="fi-FI"/>
        </w:rPr>
        <w:t>valituilla</w:t>
      </w:r>
      <w:r w:rsidR="00F974A6">
        <w:rPr>
          <w:rFonts w:ascii="Arial" w:hAnsi="Arial"/>
          <w:spacing w:val="15"/>
          <w:lang w:val="fi-FI"/>
        </w:rPr>
        <w:t xml:space="preserve"> </w:t>
      </w:r>
      <w:r w:rsidR="00F974A6">
        <w:rPr>
          <w:rFonts w:ascii="Arial" w:hAnsi="Arial"/>
          <w:lang w:val="fi-FI"/>
        </w:rPr>
        <w:t>alueilla</w:t>
      </w:r>
    </w:p>
    <w:p w14:paraId="7FF5398D" w14:textId="102224A3" w:rsidR="00F974A6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76"/>
        <w:rPr>
          <w:rFonts w:ascii="Arial" w:eastAsia="Arial" w:hAnsi="Arial" w:cs="Arial"/>
          <w:lang w:val="fi-FI"/>
        </w:rPr>
      </w:pPr>
      <w:r>
        <w:rPr>
          <w:rFonts w:ascii="Arial" w:hAnsi="Arial"/>
          <w:lang w:val="fi-FI"/>
        </w:rPr>
        <w:tab/>
      </w:r>
      <w:r w:rsidR="00F974A6">
        <w:rPr>
          <w:rFonts w:ascii="Arial" w:hAnsi="Arial"/>
          <w:lang w:val="fi-FI"/>
        </w:rPr>
        <w:t>ostettujen palvelujen raportointi aikajaksolla valituilla</w:t>
      </w:r>
      <w:r w:rsidR="00F974A6">
        <w:rPr>
          <w:rFonts w:ascii="Arial" w:hAnsi="Arial"/>
          <w:spacing w:val="29"/>
          <w:lang w:val="fi-FI"/>
        </w:rPr>
        <w:t xml:space="preserve"> </w:t>
      </w:r>
      <w:r w:rsidR="00F974A6">
        <w:rPr>
          <w:rFonts w:ascii="Arial" w:hAnsi="Arial"/>
          <w:lang w:val="fi-FI"/>
        </w:rPr>
        <w:t>alueilla</w:t>
      </w:r>
    </w:p>
    <w:p w14:paraId="0EA0C106" w14:textId="11993BB3" w:rsidR="00F974A6" w:rsidRPr="00E96235" w:rsidRDefault="00E96235" w:rsidP="00E96235">
      <w:pPr>
        <w:pStyle w:val="Luettelokappale"/>
        <w:numPr>
          <w:ilvl w:val="0"/>
          <w:numId w:val="14"/>
        </w:numPr>
        <w:tabs>
          <w:tab w:val="left" w:pos="820"/>
        </w:tabs>
        <w:spacing w:before="47"/>
        <w:ind w:right="2422"/>
        <w:rPr>
          <w:rFonts w:ascii="Arial" w:eastAsia="Arial" w:hAnsi="Arial" w:cs="Arial"/>
        </w:rPr>
      </w:pPr>
      <w:r>
        <w:rPr>
          <w:rFonts w:ascii="Arial" w:hAnsi="Arial"/>
          <w:lang w:val="fi-FI"/>
        </w:rPr>
        <w:tab/>
      </w:r>
      <w:proofErr w:type="spellStart"/>
      <w:r w:rsidR="00F974A6">
        <w:rPr>
          <w:rFonts w:ascii="Arial" w:hAnsi="Arial"/>
        </w:rPr>
        <w:t>seuraavat</w:t>
      </w:r>
      <w:proofErr w:type="spellEnd"/>
      <w:r w:rsidR="00F974A6">
        <w:rPr>
          <w:rFonts w:ascii="Arial" w:hAnsi="Arial"/>
          <w:spacing w:val="1"/>
        </w:rPr>
        <w:t xml:space="preserve"> </w:t>
      </w:r>
      <w:proofErr w:type="spellStart"/>
      <w:r w:rsidR="00F974A6">
        <w:rPr>
          <w:rFonts w:ascii="Arial" w:hAnsi="Arial"/>
        </w:rPr>
        <w:t>laskutusmahdollisuudet</w:t>
      </w:r>
      <w:proofErr w:type="spellEnd"/>
      <w:r w:rsidR="00F974A6">
        <w:rPr>
          <w:rFonts w:ascii="Arial" w:hAnsi="Arial"/>
        </w:rPr>
        <w:t>;</w:t>
      </w:r>
    </w:p>
    <w:p w14:paraId="4819BCCD" w14:textId="77777777" w:rsidR="00F974A6" w:rsidRDefault="00F974A6" w:rsidP="00F974A6">
      <w:pPr>
        <w:pStyle w:val="Luettelokappale"/>
        <w:numPr>
          <w:ilvl w:val="1"/>
          <w:numId w:val="7"/>
        </w:numPr>
        <w:tabs>
          <w:tab w:val="left" w:pos="1540"/>
        </w:tabs>
        <w:ind w:right="2422"/>
        <w:rPr>
          <w:rFonts w:ascii="Arial" w:eastAsia="Arial" w:hAnsi="Arial" w:cs="Arial"/>
        </w:rPr>
      </w:pPr>
      <w:proofErr w:type="spellStart"/>
      <w:r>
        <w:rPr>
          <w:rFonts w:ascii="Arial"/>
        </w:rPr>
        <w:t>Paperilasku</w:t>
      </w:r>
      <w:proofErr w:type="spellEnd"/>
    </w:p>
    <w:p w14:paraId="1E6CD21A" w14:textId="77777777" w:rsidR="00F974A6" w:rsidRDefault="00F974A6" w:rsidP="00F974A6">
      <w:pPr>
        <w:pStyle w:val="Luettelokappale"/>
        <w:numPr>
          <w:ilvl w:val="1"/>
          <w:numId w:val="7"/>
        </w:numPr>
        <w:tabs>
          <w:tab w:val="left" w:pos="1540"/>
        </w:tabs>
        <w:spacing w:before="47"/>
        <w:ind w:right="2422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Sähköpostilasku</w:t>
      </w:r>
      <w:proofErr w:type="spellEnd"/>
    </w:p>
    <w:p w14:paraId="5818FF3B" w14:textId="77777777" w:rsidR="009B7B17" w:rsidRPr="009B7B17" w:rsidRDefault="009B7B17" w:rsidP="009B7B17">
      <w:pPr>
        <w:pStyle w:val="Leipteksti"/>
        <w:ind w:left="1440"/>
        <w:rPr>
          <w:lang w:val="fi-FI"/>
        </w:rPr>
      </w:pPr>
    </w:p>
    <w:p w14:paraId="52044F54" w14:textId="77777777" w:rsidR="009B7B17" w:rsidRDefault="009B7B17">
      <w:pPr>
        <w:pStyle w:val="Leipteksti"/>
        <w:rPr>
          <w:lang w:val="fi-FI"/>
        </w:rPr>
      </w:pPr>
    </w:p>
    <w:p w14:paraId="5C7821FC" w14:textId="77777777" w:rsidR="002C27E3" w:rsidRDefault="002C27E3" w:rsidP="002C27E3">
      <w:pPr>
        <w:pStyle w:val="Otsikko2"/>
      </w:pPr>
      <w:bookmarkStart w:id="9" w:name="_Toc508099598"/>
      <w:bookmarkStart w:id="10" w:name="_Toc131699483"/>
      <w:r>
        <w:t>Toiminnalliset vaatimukset</w:t>
      </w:r>
      <w:bookmarkEnd w:id="9"/>
      <w:bookmarkEnd w:id="10"/>
    </w:p>
    <w:p w14:paraId="19D39D34" w14:textId="77777777" w:rsidR="0044417C" w:rsidRPr="00E96235" w:rsidRDefault="0044417C" w:rsidP="00E96235">
      <w:pPr>
        <w:pStyle w:val="Leipteksti"/>
        <w:ind w:left="0"/>
        <w:jc w:val="left"/>
        <w:rPr>
          <w:color w:val="auto"/>
          <w:lang w:val="fi-FI"/>
        </w:rPr>
      </w:pPr>
      <w:r w:rsidRPr="00E96235">
        <w:rPr>
          <w:color w:val="auto"/>
          <w:lang w:val="fi-FI"/>
        </w:rPr>
        <w:t>Jokainen asiakkaan esittämä toiminnallinen vaatimus kuvataan. Esimerkki:</w:t>
      </w:r>
    </w:p>
    <w:tbl>
      <w:tblPr>
        <w:tblStyle w:val="TaulukkoRuudukko"/>
        <w:tblW w:w="532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063"/>
        <w:gridCol w:w="1515"/>
        <w:gridCol w:w="1288"/>
        <w:gridCol w:w="1275"/>
        <w:gridCol w:w="1017"/>
        <w:gridCol w:w="1289"/>
        <w:gridCol w:w="1288"/>
      </w:tblGrid>
      <w:tr w:rsidR="00E96235" w:rsidRPr="00E96235" w14:paraId="797C8A9A" w14:textId="77777777" w:rsidTr="00E96235">
        <w:trPr>
          <w:trHeight w:val="278"/>
        </w:trPr>
        <w:tc>
          <w:tcPr>
            <w:tcW w:w="608" w:type="pct"/>
          </w:tcPr>
          <w:p w14:paraId="664287BD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Tunnus</w:t>
            </w:r>
          </w:p>
        </w:tc>
        <w:tc>
          <w:tcPr>
            <w:tcW w:w="867" w:type="pct"/>
          </w:tcPr>
          <w:p w14:paraId="215E522D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Kuvaus</w:t>
            </w:r>
          </w:p>
        </w:tc>
        <w:tc>
          <w:tcPr>
            <w:tcW w:w="737" w:type="pct"/>
          </w:tcPr>
          <w:p w14:paraId="3A834D22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Perustelu</w:t>
            </w:r>
          </w:p>
        </w:tc>
        <w:tc>
          <w:tcPr>
            <w:tcW w:w="730" w:type="pct"/>
          </w:tcPr>
          <w:p w14:paraId="5A32E173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Lähde</w:t>
            </w:r>
          </w:p>
        </w:tc>
        <w:tc>
          <w:tcPr>
            <w:tcW w:w="582" w:type="pct"/>
          </w:tcPr>
          <w:p w14:paraId="6CFFD948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Testi</w:t>
            </w:r>
          </w:p>
        </w:tc>
        <w:tc>
          <w:tcPr>
            <w:tcW w:w="738" w:type="pct"/>
          </w:tcPr>
          <w:p w14:paraId="2E3F9D90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Prioriteetti</w:t>
            </w:r>
          </w:p>
        </w:tc>
        <w:tc>
          <w:tcPr>
            <w:tcW w:w="737" w:type="pct"/>
          </w:tcPr>
          <w:p w14:paraId="598C6145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Muutokset</w:t>
            </w:r>
          </w:p>
        </w:tc>
      </w:tr>
      <w:tr w:rsidR="00E96235" w:rsidRPr="00E96235" w14:paraId="0DC0300F" w14:textId="77777777" w:rsidTr="00E96235">
        <w:trPr>
          <w:trHeight w:val="1448"/>
        </w:trPr>
        <w:tc>
          <w:tcPr>
            <w:tcW w:w="608" w:type="pct"/>
          </w:tcPr>
          <w:p w14:paraId="39DE1D6C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1</w:t>
            </w:r>
          </w:p>
        </w:tc>
        <w:tc>
          <w:tcPr>
            <w:tcW w:w="867" w:type="pct"/>
          </w:tcPr>
          <w:p w14:paraId="191B8C3B" w14:textId="108579AE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Alueiden, mökkien ja palveluiden hallinta ja varausjärjestelmä</w:t>
            </w:r>
          </w:p>
        </w:tc>
        <w:tc>
          <w:tcPr>
            <w:tcW w:w="737" w:type="pct"/>
          </w:tcPr>
          <w:p w14:paraId="50DF7EA9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Välttämätön jotta vuokrattavia mökkejä löytyy</w:t>
            </w:r>
          </w:p>
        </w:tc>
        <w:tc>
          <w:tcPr>
            <w:tcW w:w="730" w:type="pct"/>
          </w:tcPr>
          <w:p w14:paraId="290B0152" w14:textId="65BD25EC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Village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Newbies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Oy Tarjouspyyntö</w:t>
            </w:r>
          </w:p>
        </w:tc>
        <w:tc>
          <w:tcPr>
            <w:tcW w:w="582" w:type="pct"/>
          </w:tcPr>
          <w:p w14:paraId="263E7E28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Haetaan, lisätään, muutetaan ja poistetaan mökkejä ja toiminta-alueita</w:t>
            </w:r>
          </w:p>
        </w:tc>
        <w:tc>
          <w:tcPr>
            <w:tcW w:w="738" w:type="pct"/>
          </w:tcPr>
          <w:p w14:paraId="467A966E" w14:textId="77777777" w:rsidR="0044417C" w:rsidRPr="00E96235" w:rsidRDefault="002B4ED7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1</w:t>
            </w:r>
          </w:p>
        </w:tc>
        <w:tc>
          <w:tcPr>
            <w:tcW w:w="737" w:type="pct"/>
          </w:tcPr>
          <w:p w14:paraId="67E9C1E4" w14:textId="331525CD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6.4.2023</w:t>
            </w:r>
            <w:r w:rsidR="002B4ED7" w:rsidRPr="00E96235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r w:rsidRPr="00E96235">
              <w:rPr>
                <w:color w:val="auto"/>
                <w:sz w:val="16"/>
                <w:szCs w:val="16"/>
                <w:lang w:val="fi-FI"/>
              </w:rPr>
              <w:t>A</w:t>
            </w:r>
            <w:r w:rsidR="002B4ED7" w:rsidRPr="00E96235">
              <w:rPr>
                <w:color w:val="auto"/>
                <w:sz w:val="16"/>
                <w:szCs w:val="16"/>
                <w:lang w:val="fi-FI"/>
              </w:rPr>
              <w:t>lkuperäinen</w:t>
            </w:r>
          </w:p>
        </w:tc>
      </w:tr>
      <w:tr w:rsidR="00E96235" w:rsidRPr="00E96235" w14:paraId="62B3E25A" w14:textId="77777777" w:rsidTr="00E96235">
        <w:trPr>
          <w:trHeight w:val="913"/>
        </w:trPr>
        <w:tc>
          <w:tcPr>
            <w:tcW w:w="608" w:type="pct"/>
          </w:tcPr>
          <w:p w14:paraId="210055F7" w14:textId="77777777" w:rsidR="0044417C" w:rsidRPr="00E96235" w:rsidRDefault="0044417C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2</w:t>
            </w:r>
          </w:p>
        </w:tc>
        <w:tc>
          <w:tcPr>
            <w:tcW w:w="867" w:type="pct"/>
          </w:tcPr>
          <w:p w14:paraId="24EEA625" w14:textId="797FCBB3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Asiakashallintajärjestelmä</w:t>
            </w:r>
          </w:p>
        </w:tc>
        <w:tc>
          <w:tcPr>
            <w:tcW w:w="737" w:type="pct"/>
          </w:tcPr>
          <w:p w14:paraId="7268A2DE" w14:textId="4D57E8A3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Voidaan seurata varattuja aikoja</w:t>
            </w:r>
          </w:p>
        </w:tc>
        <w:tc>
          <w:tcPr>
            <w:tcW w:w="730" w:type="pct"/>
          </w:tcPr>
          <w:p w14:paraId="333D1F27" w14:textId="2BBC7082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Village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Newbies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Oy Tarjouspyyntö</w:t>
            </w:r>
          </w:p>
        </w:tc>
        <w:tc>
          <w:tcPr>
            <w:tcW w:w="582" w:type="pct"/>
          </w:tcPr>
          <w:p w14:paraId="4AE0E26D" w14:textId="644814CA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L</w:t>
            </w:r>
            <w:r w:rsidRPr="00E96235">
              <w:rPr>
                <w:color w:val="auto"/>
                <w:sz w:val="16"/>
                <w:szCs w:val="16"/>
                <w:lang w:val="fi-FI"/>
              </w:rPr>
              <w:t xml:space="preserve">isätään, muutetaan ja poistetaan </w:t>
            </w:r>
            <w:r w:rsidRPr="00E96235">
              <w:rPr>
                <w:color w:val="auto"/>
                <w:sz w:val="16"/>
                <w:szCs w:val="16"/>
                <w:lang w:val="fi-FI"/>
              </w:rPr>
              <w:t>varauksia.</w:t>
            </w:r>
          </w:p>
        </w:tc>
        <w:tc>
          <w:tcPr>
            <w:tcW w:w="738" w:type="pct"/>
          </w:tcPr>
          <w:p w14:paraId="305B3F79" w14:textId="3C526BB0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2</w:t>
            </w:r>
          </w:p>
        </w:tc>
        <w:tc>
          <w:tcPr>
            <w:tcW w:w="737" w:type="pct"/>
          </w:tcPr>
          <w:p w14:paraId="337BD399" w14:textId="77777777" w:rsidR="0044417C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6.4.2023</w:t>
            </w:r>
          </w:p>
          <w:p w14:paraId="379ED08F" w14:textId="3D6AB22F" w:rsidR="00F974A6" w:rsidRPr="00E96235" w:rsidRDefault="00F974A6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Alkuperäinen</w:t>
            </w:r>
          </w:p>
        </w:tc>
      </w:tr>
      <w:tr w:rsidR="00E96235" w:rsidRPr="00E96235" w14:paraId="259C7BF6" w14:textId="77777777" w:rsidTr="00E96235">
        <w:trPr>
          <w:trHeight w:val="545"/>
        </w:trPr>
        <w:tc>
          <w:tcPr>
            <w:tcW w:w="608" w:type="pct"/>
          </w:tcPr>
          <w:p w14:paraId="29FF7FD2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3</w:t>
            </w:r>
          </w:p>
        </w:tc>
        <w:tc>
          <w:tcPr>
            <w:tcW w:w="867" w:type="pct"/>
          </w:tcPr>
          <w:p w14:paraId="49D76F0F" w14:textId="177A3A7E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Laskujen hallinta ja seuranta</w:t>
            </w:r>
          </w:p>
        </w:tc>
        <w:tc>
          <w:tcPr>
            <w:tcW w:w="737" w:type="pct"/>
          </w:tcPr>
          <w:p w14:paraId="68CC6F22" w14:textId="48A9D382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Voidaan seurata maksuliikennettä.</w:t>
            </w:r>
          </w:p>
        </w:tc>
        <w:tc>
          <w:tcPr>
            <w:tcW w:w="730" w:type="pct"/>
          </w:tcPr>
          <w:p w14:paraId="05D05FA5" w14:textId="42B8FC32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Village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Newbies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Oy Tarjouspyyntö</w:t>
            </w:r>
          </w:p>
        </w:tc>
        <w:tc>
          <w:tcPr>
            <w:tcW w:w="582" w:type="pct"/>
          </w:tcPr>
          <w:p w14:paraId="25F1ECD3" w14:textId="0CC59739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Onko laskut maksettu</w:t>
            </w:r>
          </w:p>
        </w:tc>
        <w:tc>
          <w:tcPr>
            <w:tcW w:w="738" w:type="pct"/>
          </w:tcPr>
          <w:p w14:paraId="4D1710C0" w14:textId="4D40AEE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3</w:t>
            </w:r>
          </w:p>
        </w:tc>
        <w:tc>
          <w:tcPr>
            <w:tcW w:w="737" w:type="pct"/>
          </w:tcPr>
          <w:p w14:paraId="75DC261D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6.4.2023</w:t>
            </w:r>
          </w:p>
          <w:p w14:paraId="08EA7523" w14:textId="19AF205F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Alkuperäinen</w:t>
            </w:r>
          </w:p>
        </w:tc>
      </w:tr>
      <w:tr w:rsidR="00E96235" w:rsidRPr="00E96235" w14:paraId="44EB1A66" w14:textId="77777777" w:rsidTr="00E96235">
        <w:trPr>
          <w:trHeight w:val="1459"/>
        </w:trPr>
        <w:tc>
          <w:tcPr>
            <w:tcW w:w="608" w:type="pct"/>
          </w:tcPr>
          <w:p w14:paraId="7F4C4157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4</w:t>
            </w:r>
          </w:p>
        </w:tc>
        <w:tc>
          <w:tcPr>
            <w:tcW w:w="867" w:type="pct"/>
          </w:tcPr>
          <w:p w14:paraId="2B73908E" w14:textId="69C93758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Raportoinnit</w:t>
            </w:r>
          </w:p>
        </w:tc>
        <w:tc>
          <w:tcPr>
            <w:tcW w:w="737" w:type="pct"/>
          </w:tcPr>
          <w:p w14:paraId="0B7D6B6F" w14:textId="61478754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 xml:space="preserve">Analytiikan kerääminen </w:t>
            </w:r>
          </w:p>
        </w:tc>
        <w:tc>
          <w:tcPr>
            <w:tcW w:w="730" w:type="pct"/>
          </w:tcPr>
          <w:p w14:paraId="658F3E9D" w14:textId="09D85DCE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Village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</w:t>
            </w:r>
            <w:proofErr w:type="spellStart"/>
            <w:r w:rsidRPr="00E96235">
              <w:rPr>
                <w:color w:val="auto"/>
                <w:sz w:val="16"/>
                <w:szCs w:val="16"/>
                <w:lang w:val="fi-FI"/>
              </w:rPr>
              <w:t>Newbies</w:t>
            </w:r>
            <w:proofErr w:type="spellEnd"/>
            <w:r w:rsidRPr="00E96235">
              <w:rPr>
                <w:color w:val="auto"/>
                <w:sz w:val="16"/>
                <w:szCs w:val="16"/>
                <w:lang w:val="fi-FI"/>
              </w:rPr>
              <w:t xml:space="preserve"> Oy Tarjouspyyntö</w:t>
            </w:r>
          </w:p>
        </w:tc>
        <w:tc>
          <w:tcPr>
            <w:tcW w:w="582" w:type="pct"/>
          </w:tcPr>
          <w:p w14:paraId="4361FD34" w14:textId="71DCD215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Saadaan majoittumisten ja palveluiden raportit aikajaksolla valituilla alueilla</w:t>
            </w:r>
          </w:p>
        </w:tc>
        <w:tc>
          <w:tcPr>
            <w:tcW w:w="738" w:type="pct"/>
          </w:tcPr>
          <w:p w14:paraId="213B8A83" w14:textId="2E7939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4</w:t>
            </w:r>
          </w:p>
        </w:tc>
        <w:tc>
          <w:tcPr>
            <w:tcW w:w="737" w:type="pct"/>
          </w:tcPr>
          <w:p w14:paraId="5C86D314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6.4.2023</w:t>
            </w:r>
          </w:p>
          <w:p w14:paraId="043D762C" w14:textId="3B5C9589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Alkuperäinen</w:t>
            </w:r>
          </w:p>
        </w:tc>
      </w:tr>
      <w:tr w:rsidR="00E96235" w:rsidRPr="00E96235" w14:paraId="4400FA46" w14:textId="77777777" w:rsidTr="00E96235">
        <w:trPr>
          <w:trHeight w:val="189"/>
        </w:trPr>
        <w:tc>
          <w:tcPr>
            <w:tcW w:w="608" w:type="pct"/>
          </w:tcPr>
          <w:p w14:paraId="0A609F8A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5</w:t>
            </w:r>
          </w:p>
        </w:tc>
        <w:tc>
          <w:tcPr>
            <w:tcW w:w="867" w:type="pct"/>
          </w:tcPr>
          <w:p w14:paraId="37D51480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7" w:type="pct"/>
          </w:tcPr>
          <w:p w14:paraId="04804227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0" w:type="pct"/>
          </w:tcPr>
          <w:p w14:paraId="477688DE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582" w:type="pct"/>
          </w:tcPr>
          <w:p w14:paraId="296D770E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8" w:type="pct"/>
          </w:tcPr>
          <w:p w14:paraId="677D15B9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7" w:type="pct"/>
          </w:tcPr>
          <w:p w14:paraId="44B7388B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</w:tr>
      <w:tr w:rsidR="00E96235" w:rsidRPr="00E96235" w14:paraId="5B81CB0F" w14:textId="77777777" w:rsidTr="00E96235">
        <w:trPr>
          <w:trHeight w:val="178"/>
        </w:trPr>
        <w:tc>
          <w:tcPr>
            <w:tcW w:w="608" w:type="pct"/>
          </w:tcPr>
          <w:p w14:paraId="748E17BC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  <w:r w:rsidRPr="00E96235">
              <w:rPr>
                <w:color w:val="auto"/>
                <w:sz w:val="16"/>
                <w:szCs w:val="16"/>
                <w:lang w:val="fi-FI"/>
              </w:rPr>
              <w:t>6</w:t>
            </w:r>
          </w:p>
        </w:tc>
        <w:tc>
          <w:tcPr>
            <w:tcW w:w="867" w:type="pct"/>
          </w:tcPr>
          <w:p w14:paraId="0A316C01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7" w:type="pct"/>
          </w:tcPr>
          <w:p w14:paraId="25091AA3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0" w:type="pct"/>
          </w:tcPr>
          <w:p w14:paraId="694FA280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582" w:type="pct"/>
          </w:tcPr>
          <w:p w14:paraId="2F19E6B0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8" w:type="pct"/>
          </w:tcPr>
          <w:p w14:paraId="0FB3ADC8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  <w:tc>
          <w:tcPr>
            <w:tcW w:w="737" w:type="pct"/>
          </w:tcPr>
          <w:p w14:paraId="7B1E7BD6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sz w:val="16"/>
                <w:szCs w:val="16"/>
                <w:lang w:val="fi-FI"/>
              </w:rPr>
            </w:pPr>
          </w:p>
        </w:tc>
      </w:tr>
      <w:tr w:rsidR="00E96235" w:rsidRPr="00E96235" w14:paraId="46AFD52C" w14:textId="77777777" w:rsidTr="00E96235">
        <w:trPr>
          <w:trHeight w:val="278"/>
        </w:trPr>
        <w:tc>
          <w:tcPr>
            <w:tcW w:w="608" w:type="pct"/>
          </w:tcPr>
          <w:p w14:paraId="1D57E447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7</w:t>
            </w:r>
          </w:p>
        </w:tc>
        <w:tc>
          <w:tcPr>
            <w:tcW w:w="867" w:type="pct"/>
          </w:tcPr>
          <w:p w14:paraId="4FDD4BDD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7" w:type="pct"/>
          </w:tcPr>
          <w:p w14:paraId="77B42F7A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0" w:type="pct"/>
          </w:tcPr>
          <w:p w14:paraId="568E657D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582" w:type="pct"/>
          </w:tcPr>
          <w:p w14:paraId="2FD84427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8" w:type="pct"/>
          </w:tcPr>
          <w:p w14:paraId="16BB5A8C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7" w:type="pct"/>
          </w:tcPr>
          <w:p w14:paraId="2C8D6030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</w:tr>
      <w:tr w:rsidR="00E96235" w:rsidRPr="00E96235" w14:paraId="22D3ECB9" w14:textId="77777777" w:rsidTr="00E96235">
        <w:trPr>
          <w:trHeight w:val="267"/>
        </w:trPr>
        <w:tc>
          <w:tcPr>
            <w:tcW w:w="608" w:type="pct"/>
          </w:tcPr>
          <w:p w14:paraId="6291DA9D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  <w:r w:rsidRPr="00E96235">
              <w:rPr>
                <w:color w:val="auto"/>
                <w:lang w:val="fi-FI"/>
              </w:rPr>
              <w:t>8</w:t>
            </w:r>
          </w:p>
        </w:tc>
        <w:tc>
          <w:tcPr>
            <w:tcW w:w="867" w:type="pct"/>
          </w:tcPr>
          <w:p w14:paraId="107CACE1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7" w:type="pct"/>
          </w:tcPr>
          <w:p w14:paraId="1A00E02C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0" w:type="pct"/>
          </w:tcPr>
          <w:p w14:paraId="2EA4C6CF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582" w:type="pct"/>
          </w:tcPr>
          <w:p w14:paraId="026BD057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8" w:type="pct"/>
          </w:tcPr>
          <w:p w14:paraId="7D24449C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  <w:tc>
          <w:tcPr>
            <w:tcW w:w="737" w:type="pct"/>
          </w:tcPr>
          <w:p w14:paraId="73691EEA" w14:textId="77777777" w:rsidR="00E96235" w:rsidRPr="00E96235" w:rsidRDefault="00E96235" w:rsidP="00E96235">
            <w:pPr>
              <w:pStyle w:val="Leipteksti"/>
              <w:ind w:left="0"/>
              <w:jc w:val="left"/>
              <w:rPr>
                <w:color w:val="auto"/>
                <w:lang w:val="fi-FI"/>
              </w:rPr>
            </w:pPr>
          </w:p>
        </w:tc>
      </w:tr>
    </w:tbl>
    <w:p w14:paraId="372D3678" w14:textId="77777777" w:rsidR="0044417C" w:rsidRPr="0044417C" w:rsidRDefault="0044417C" w:rsidP="0044417C">
      <w:pPr>
        <w:pStyle w:val="Leipteksti"/>
        <w:ind w:left="0"/>
        <w:rPr>
          <w:color w:val="FF0000"/>
          <w:lang w:val="fi-FI"/>
        </w:rPr>
      </w:pPr>
    </w:p>
    <w:p w14:paraId="3B7D39CD" w14:textId="77777777" w:rsidR="00D56F64" w:rsidRDefault="00D56F64">
      <w:pPr>
        <w:pStyle w:val="Otsikko1"/>
      </w:pPr>
      <w:r>
        <w:lastRenderedPageBreak/>
        <w:tab/>
      </w:r>
      <w:bookmarkStart w:id="11" w:name="_Toc508099601"/>
      <w:bookmarkStart w:id="12" w:name="_Toc131699484"/>
      <w:r>
        <w:t>RAJAUKSET</w:t>
      </w:r>
      <w:bookmarkEnd w:id="11"/>
      <w:bookmarkEnd w:id="12"/>
    </w:p>
    <w:p w14:paraId="4E1F4DE8" w14:textId="77777777" w:rsidR="00D56F64" w:rsidRDefault="00D56F64">
      <w:pPr>
        <w:pStyle w:val="Leipteksti"/>
        <w:rPr>
          <w:lang w:val="fi-FI"/>
        </w:rPr>
      </w:pPr>
    </w:p>
    <w:p w14:paraId="56D8BF7B" w14:textId="096EBF08" w:rsidR="00D56F64" w:rsidRDefault="00E96235">
      <w:pPr>
        <w:pStyle w:val="Leipteksti"/>
        <w:rPr>
          <w:lang w:val="fi-FI"/>
        </w:rPr>
      </w:pPr>
      <w:r>
        <w:rPr>
          <w:lang w:val="fi-FI"/>
        </w:rPr>
        <w:t>Tiedot täytyy tallettaa tietokantaan.</w:t>
      </w:r>
    </w:p>
    <w:p w14:paraId="78A34854" w14:textId="77777777" w:rsidR="00E96235" w:rsidRDefault="00E96235">
      <w:pPr>
        <w:pStyle w:val="Leipteksti"/>
        <w:rPr>
          <w:lang w:val="fi-FI"/>
        </w:rPr>
      </w:pPr>
    </w:p>
    <w:p w14:paraId="5436B9E8" w14:textId="77777777" w:rsidR="00D56F64" w:rsidRDefault="00D56F64">
      <w:pPr>
        <w:pStyle w:val="Otsikko1"/>
      </w:pPr>
      <w:r>
        <w:lastRenderedPageBreak/>
        <w:tab/>
      </w:r>
      <w:bookmarkStart w:id="13" w:name="_Toc508099602"/>
      <w:bookmarkStart w:id="14" w:name="_Toc131699485"/>
      <w:r>
        <w:t>YMPÄRISTÖ JA LIITTYMÄT</w:t>
      </w:r>
      <w:bookmarkEnd w:id="13"/>
      <w:bookmarkEnd w:id="14"/>
    </w:p>
    <w:p w14:paraId="5286EC85" w14:textId="77777777" w:rsidR="00D56F64" w:rsidRDefault="00D56F64">
      <w:pPr>
        <w:pStyle w:val="Leipteksti"/>
        <w:rPr>
          <w:lang w:val="fi-FI"/>
        </w:rPr>
      </w:pPr>
    </w:p>
    <w:p w14:paraId="1D2C9218" w14:textId="315900A6" w:rsidR="00D56F64" w:rsidRDefault="004E7EF9">
      <w:pPr>
        <w:pStyle w:val="Leipteksti"/>
        <w:rPr>
          <w:lang w:val="fi-FI"/>
        </w:rPr>
      </w:pPr>
      <w:r>
        <w:rPr>
          <w:lang w:val="fi-FI"/>
        </w:rPr>
        <w:t>Järjestelmän on toimittava työntekijöiden tietokoneilla.</w:t>
      </w:r>
    </w:p>
    <w:p w14:paraId="51ED6C26" w14:textId="77777777" w:rsidR="00D56F64" w:rsidRDefault="00D56F64">
      <w:pPr>
        <w:pStyle w:val="Leipteksti"/>
        <w:rPr>
          <w:lang w:val="fi-FI"/>
        </w:rPr>
      </w:pPr>
    </w:p>
    <w:p w14:paraId="1C5AC7F2" w14:textId="77777777" w:rsidR="00D56F64" w:rsidRDefault="00D56F64">
      <w:pPr>
        <w:pStyle w:val="Otsikko1"/>
      </w:pPr>
      <w:r>
        <w:lastRenderedPageBreak/>
        <w:tab/>
      </w:r>
      <w:bookmarkStart w:id="15" w:name="_Toc508099603"/>
      <w:bookmarkStart w:id="16" w:name="_Toc131699486"/>
      <w:r>
        <w:t>HYÖDYT</w:t>
      </w:r>
      <w:bookmarkEnd w:id="15"/>
      <w:bookmarkEnd w:id="16"/>
    </w:p>
    <w:p w14:paraId="61B55618" w14:textId="77777777" w:rsidR="00D56F64" w:rsidRDefault="00D56F64">
      <w:pPr>
        <w:pStyle w:val="Leipteksti"/>
        <w:rPr>
          <w:lang w:val="fi-FI"/>
        </w:rPr>
      </w:pPr>
    </w:p>
    <w:p w14:paraId="00C30063" w14:textId="306613F5" w:rsidR="00D56F64" w:rsidRDefault="004E7EF9" w:rsidP="004E7EF9">
      <w:pPr>
        <w:pStyle w:val="Leipteksti"/>
        <w:jc w:val="left"/>
        <w:rPr>
          <w:lang w:val="fi-FI"/>
        </w:rPr>
      </w:pPr>
      <w:r>
        <w:rPr>
          <w:lang w:val="fi-FI"/>
        </w:rPr>
        <w:t>Tärkein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tavoite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on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vapauttaa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työvoimaa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asiakaspalveluun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sekä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mahdollistaa</w:t>
      </w:r>
      <w:r>
        <w:rPr>
          <w:spacing w:val="20"/>
          <w:lang w:val="fi-FI"/>
        </w:rPr>
        <w:t xml:space="preserve"> </w:t>
      </w:r>
      <w:r>
        <w:rPr>
          <w:lang w:val="fi-FI"/>
        </w:rPr>
        <w:t>reaaliaikainen</w:t>
      </w:r>
      <w:r>
        <w:rPr>
          <w:spacing w:val="-28"/>
          <w:lang w:val="fi-FI"/>
        </w:rPr>
        <w:t xml:space="preserve"> </w:t>
      </w:r>
      <w:r>
        <w:rPr>
          <w:lang w:val="fi-FI"/>
        </w:rPr>
        <w:t>toimipaikkojen varaustilanteen seuranta ja raportointi.</w:t>
      </w:r>
    </w:p>
    <w:p w14:paraId="53F297FA" w14:textId="77777777" w:rsidR="00D56F64" w:rsidRDefault="00D56F64">
      <w:pPr>
        <w:pStyle w:val="Otsikko1"/>
      </w:pPr>
      <w:r>
        <w:lastRenderedPageBreak/>
        <w:tab/>
      </w:r>
      <w:bookmarkStart w:id="17" w:name="_Toc508099604"/>
      <w:bookmarkStart w:id="18" w:name="_Toc131699487"/>
      <w:r>
        <w:t>AIKATAULU</w:t>
      </w:r>
      <w:bookmarkEnd w:id="17"/>
      <w:bookmarkEnd w:id="18"/>
    </w:p>
    <w:p w14:paraId="1CBD2CA3" w14:textId="77777777" w:rsidR="00D56F64" w:rsidRDefault="00D56F64">
      <w:pPr>
        <w:pStyle w:val="Leipteksti"/>
        <w:rPr>
          <w:lang w:val="fi-FI"/>
        </w:rPr>
      </w:pPr>
    </w:p>
    <w:p w14:paraId="2B3B79CF" w14:textId="7F709B4D" w:rsidR="00D56F64" w:rsidRDefault="004E7EF9">
      <w:pPr>
        <w:pStyle w:val="Leipteksti"/>
        <w:rPr>
          <w:lang w:val="fi-FI"/>
        </w:rPr>
      </w:pPr>
      <w:r>
        <w:rPr>
          <w:lang w:val="fi-FI"/>
        </w:rPr>
        <w:t>Projekti aloitettu 10.4.2023</w:t>
      </w:r>
    </w:p>
    <w:p w14:paraId="23BCD17E" w14:textId="7BEB8C6B" w:rsidR="00D56F64" w:rsidRDefault="004E7EF9">
      <w:pPr>
        <w:pStyle w:val="Leipteksti"/>
        <w:rPr>
          <w:lang w:val="fi-FI"/>
        </w:rPr>
      </w:pPr>
      <w:r>
        <w:rPr>
          <w:lang w:val="fi-FI"/>
        </w:rPr>
        <w:t>Projektin tavoitepäivämäärä 12.5.2023</w:t>
      </w:r>
    </w:p>
    <w:p w14:paraId="1DBD99B4" w14:textId="77777777" w:rsidR="00D56F64" w:rsidRDefault="00D56F64">
      <w:pPr>
        <w:pStyle w:val="Otsikko1"/>
      </w:pPr>
      <w:r>
        <w:lastRenderedPageBreak/>
        <w:tab/>
      </w:r>
      <w:bookmarkStart w:id="19" w:name="_Toc508099605"/>
      <w:bookmarkStart w:id="20" w:name="_Toc131699488"/>
      <w:r>
        <w:t>TOTEUTUSVÄLINEET</w:t>
      </w:r>
      <w:bookmarkEnd w:id="19"/>
      <w:bookmarkEnd w:id="20"/>
      <w:r>
        <w:t xml:space="preserve"> </w:t>
      </w:r>
    </w:p>
    <w:p w14:paraId="0DBE5A72" w14:textId="77777777" w:rsidR="00D56F64" w:rsidRDefault="00D56F64">
      <w:pPr>
        <w:pStyle w:val="Leipteksti"/>
        <w:rPr>
          <w:lang w:val="fi-FI"/>
        </w:rPr>
      </w:pPr>
    </w:p>
    <w:p w14:paraId="2A1AB772" w14:textId="1DF73654" w:rsidR="00D56F64" w:rsidRDefault="004E7EF9">
      <w:pPr>
        <w:pStyle w:val="Leipteksti"/>
        <w:rPr>
          <w:lang w:val="fi-FI"/>
        </w:rPr>
      </w:pPr>
      <w:r>
        <w:rPr>
          <w:lang w:val="fi-FI"/>
        </w:rPr>
        <w:t>Ohjelmointikieli C# ja tietokanta MySQL</w:t>
      </w:r>
    </w:p>
    <w:p w14:paraId="5DFC57F8" w14:textId="5BF7AF73" w:rsidR="00D56F64" w:rsidRDefault="004E7EF9">
      <w:pPr>
        <w:pStyle w:val="Leipteksti"/>
        <w:rPr>
          <w:lang w:val="fi-FI"/>
        </w:rPr>
      </w:pPr>
      <w:r>
        <w:rPr>
          <w:lang w:val="fi-FI"/>
        </w:rPr>
        <w:t xml:space="preserve">Versionhallintaan käytetään GitHubia </w:t>
      </w:r>
    </w:p>
    <w:p w14:paraId="1FCC12E8" w14:textId="6AEC635B" w:rsidR="00D56F64" w:rsidRDefault="00D56F64">
      <w:pPr>
        <w:pStyle w:val="Leipteksti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47DA" w14:textId="77777777" w:rsidR="00D025BE" w:rsidRDefault="00D025BE">
      <w:r>
        <w:separator/>
      </w:r>
    </w:p>
  </w:endnote>
  <w:endnote w:type="continuationSeparator" w:id="0">
    <w:p w14:paraId="3BE66BA0" w14:textId="77777777" w:rsidR="00D025BE" w:rsidRDefault="00D0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F267" w14:textId="77777777"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E1128C">
      <w:rPr>
        <w:rStyle w:val="Sivunumero"/>
        <w:noProof/>
      </w:rPr>
      <w:t>14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2293" w14:textId="77777777" w:rsidR="00D025BE" w:rsidRDefault="00D025BE">
      <w:r>
        <w:separator/>
      </w:r>
    </w:p>
  </w:footnote>
  <w:footnote w:type="continuationSeparator" w:id="0">
    <w:p w14:paraId="6CC7544D" w14:textId="77777777" w:rsidR="00D025BE" w:rsidRDefault="00D0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699E" w14:textId="77777777"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C1108"/>
    <w:multiLevelType w:val="hybridMultilevel"/>
    <w:tmpl w:val="1786CD52"/>
    <w:lvl w:ilvl="0" w:tplc="3B5ED67C">
      <w:start w:val="1"/>
      <w:numFmt w:val="bullet"/>
      <w:lvlText w:val="-"/>
      <w:lvlJc w:val="left"/>
      <w:pPr>
        <w:ind w:left="720" w:hanging="720"/>
      </w:pPr>
      <w:rPr>
        <w:rFonts w:ascii="Arial" w:eastAsia="Arial" w:hAnsi="Arial" w:cs="Times New Roman" w:hint="default"/>
        <w:w w:val="102"/>
        <w:sz w:val="22"/>
        <w:szCs w:val="22"/>
      </w:rPr>
    </w:lvl>
    <w:lvl w:ilvl="1" w:tplc="0646F30C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Times New Roman" w:hint="default"/>
        <w:w w:val="102"/>
        <w:sz w:val="22"/>
        <w:szCs w:val="22"/>
      </w:rPr>
    </w:lvl>
    <w:lvl w:ilvl="2" w:tplc="C09483E4">
      <w:start w:val="1"/>
      <w:numFmt w:val="bullet"/>
      <w:lvlText w:val="•"/>
      <w:lvlJc w:val="left"/>
      <w:pPr>
        <w:ind w:left="2328" w:hanging="360"/>
      </w:pPr>
    </w:lvl>
    <w:lvl w:ilvl="3" w:tplc="3E4C71E8">
      <w:start w:val="1"/>
      <w:numFmt w:val="bullet"/>
      <w:lvlText w:val="•"/>
      <w:lvlJc w:val="left"/>
      <w:pPr>
        <w:ind w:left="3217" w:hanging="360"/>
      </w:pPr>
    </w:lvl>
    <w:lvl w:ilvl="4" w:tplc="355677AC">
      <w:start w:val="1"/>
      <w:numFmt w:val="bullet"/>
      <w:lvlText w:val="•"/>
      <w:lvlJc w:val="left"/>
      <w:pPr>
        <w:ind w:left="4106" w:hanging="360"/>
      </w:pPr>
    </w:lvl>
    <w:lvl w:ilvl="5" w:tplc="994A1DB6">
      <w:start w:val="1"/>
      <w:numFmt w:val="bullet"/>
      <w:lvlText w:val="•"/>
      <w:lvlJc w:val="left"/>
      <w:pPr>
        <w:ind w:left="4995" w:hanging="360"/>
      </w:pPr>
    </w:lvl>
    <w:lvl w:ilvl="6" w:tplc="1FD4539A">
      <w:start w:val="1"/>
      <w:numFmt w:val="bullet"/>
      <w:lvlText w:val="•"/>
      <w:lvlJc w:val="left"/>
      <w:pPr>
        <w:ind w:left="5884" w:hanging="360"/>
      </w:pPr>
    </w:lvl>
    <w:lvl w:ilvl="7" w:tplc="98825B7A">
      <w:start w:val="1"/>
      <w:numFmt w:val="bullet"/>
      <w:lvlText w:val="•"/>
      <w:lvlJc w:val="left"/>
      <w:pPr>
        <w:ind w:left="6773" w:hanging="360"/>
      </w:pPr>
    </w:lvl>
    <w:lvl w:ilvl="8" w:tplc="D3D07CA2">
      <w:start w:val="1"/>
      <w:numFmt w:val="bullet"/>
      <w:lvlText w:val="•"/>
      <w:lvlJc w:val="left"/>
      <w:pPr>
        <w:ind w:left="7662" w:hanging="360"/>
      </w:pPr>
    </w:lvl>
  </w:abstractNum>
  <w:abstractNum w:abstractNumId="12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814B3"/>
    <w:multiLevelType w:val="hybridMultilevel"/>
    <w:tmpl w:val="A13ADF86"/>
    <w:lvl w:ilvl="0" w:tplc="C5E2EEE0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4421059">
    <w:abstractNumId w:val="0"/>
  </w:num>
  <w:num w:numId="2" w16cid:durableId="1773091852">
    <w:abstractNumId w:val="6"/>
  </w:num>
  <w:num w:numId="3" w16cid:durableId="743139350">
    <w:abstractNumId w:val="8"/>
  </w:num>
  <w:num w:numId="4" w16cid:durableId="669874229">
    <w:abstractNumId w:val="4"/>
  </w:num>
  <w:num w:numId="5" w16cid:durableId="2086800353">
    <w:abstractNumId w:val="10"/>
  </w:num>
  <w:num w:numId="6" w16cid:durableId="26217833">
    <w:abstractNumId w:val="7"/>
  </w:num>
  <w:num w:numId="7" w16cid:durableId="578633766">
    <w:abstractNumId w:val="12"/>
  </w:num>
  <w:num w:numId="8" w16cid:durableId="770049500">
    <w:abstractNumId w:val="3"/>
  </w:num>
  <w:num w:numId="9" w16cid:durableId="383261339">
    <w:abstractNumId w:val="9"/>
  </w:num>
  <w:num w:numId="10" w16cid:durableId="531453328">
    <w:abstractNumId w:val="2"/>
  </w:num>
  <w:num w:numId="11" w16cid:durableId="1018968577">
    <w:abstractNumId w:val="1"/>
  </w:num>
  <w:num w:numId="12" w16cid:durableId="1303854515">
    <w:abstractNumId w:val="5"/>
  </w:num>
  <w:num w:numId="13" w16cid:durableId="11825471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675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BE"/>
    <w:rsid w:val="0003324A"/>
    <w:rsid w:val="00045765"/>
    <w:rsid w:val="000869AC"/>
    <w:rsid w:val="002B4ED7"/>
    <w:rsid w:val="002C27E3"/>
    <w:rsid w:val="003126B3"/>
    <w:rsid w:val="003750AB"/>
    <w:rsid w:val="003B1431"/>
    <w:rsid w:val="003E6C00"/>
    <w:rsid w:val="0044417C"/>
    <w:rsid w:val="004E7EF9"/>
    <w:rsid w:val="00550AC1"/>
    <w:rsid w:val="00757E1F"/>
    <w:rsid w:val="007A6092"/>
    <w:rsid w:val="007B027D"/>
    <w:rsid w:val="007B69D1"/>
    <w:rsid w:val="008D4168"/>
    <w:rsid w:val="00937E8D"/>
    <w:rsid w:val="009B7B17"/>
    <w:rsid w:val="00AC4588"/>
    <w:rsid w:val="00B92FF2"/>
    <w:rsid w:val="00C275B3"/>
    <w:rsid w:val="00C51E25"/>
    <w:rsid w:val="00D025BE"/>
    <w:rsid w:val="00D23E68"/>
    <w:rsid w:val="00D56F64"/>
    <w:rsid w:val="00D80E2C"/>
    <w:rsid w:val="00E1128C"/>
    <w:rsid w:val="00E569E6"/>
    <w:rsid w:val="00E90F9A"/>
    <w:rsid w:val="00E96235"/>
    <w:rsid w:val="00EE17EA"/>
    <w:rsid w:val="00EE452F"/>
    <w:rsid w:val="00EF287B"/>
    <w:rsid w:val="00F41557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39B7BF"/>
  <w15:docId w15:val="{E1B94CE1-8011-49A6-8724-47B5AD38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444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1"/>
    <w:qFormat/>
    <w:rsid w:val="00F974A6"/>
    <w:pPr>
      <w:widowControl w:val="0"/>
      <w:autoSpaceDE/>
      <w:autoSpaceDN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E7EF9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1418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4E7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pe%20Runnari\Downloads\Vaatimusmaarittely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7868-957B-4811-AAD6-88F8A142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Vaatimusmaarittelypohja</Template>
  <TotalTime>33</TotalTime>
  <Pages>9</Pages>
  <Words>332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Roope Runnari</dc:creator>
  <cp:lastModifiedBy>Roope Runnari</cp:lastModifiedBy>
  <cp:revision>1</cp:revision>
  <cp:lastPrinted>1999-09-17T11:37:00Z</cp:lastPrinted>
  <dcterms:created xsi:type="dcterms:W3CDTF">2023-04-06T15:14:00Z</dcterms:created>
  <dcterms:modified xsi:type="dcterms:W3CDTF">2023-04-06T15:54:00Z</dcterms:modified>
</cp:coreProperties>
</file>